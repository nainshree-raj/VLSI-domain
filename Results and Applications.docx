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  <w:sz w:val="56"/>
          <w:szCs w:val="56"/>
          <w:lang w:val="en-IN" w:eastAsia="zh-CN"/>
        </w:rPr>
      </w:pPr>
      <w:r>
        <w:rPr>
          <w:rFonts w:hint="default"/>
          <w:sz w:val="56"/>
          <w:szCs w:val="56"/>
          <w:lang w:val="en-IN" w:eastAsia="zh-CN"/>
        </w:rPr>
        <w:t>RESULTS &amp; APPLICATIONS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0" w:line="360" w:lineRule="auto"/>
        <w:jc w:val="left"/>
        <w:textAlignment w:val="auto"/>
        <w:rPr>
          <w:rFonts w:hint="default"/>
          <w:sz w:val="48"/>
          <w:szCs w:val="48"/>
          <w:lang w:val="en-IN" w:eastAsia="zh-CN"/>
        </w:rPr>
      </w:pPr>
      <w:r>
        <w:rPr>
          <w:rFonts w:hint="default"/>
          <w:sz w:val="48"/>
          <w:szCs w:val="48"/>
          <w:lang w:val="en-IN" w:eastAsia="zh-CN"/>
        </w:rPr>
        <w:t>OBSERVATIONS 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cs="Segoe UI Historic" w:asciiTheme="majorAscii" w:hAnsiTheme="majorAscii"/>
          <w:sz w:val="36"/>
          <w:szCs w:val="36"/>
          <w:lang w:val="en-IN" w:eastAsia="zh-CN"/>
        </w:rPr>
      </w:pPr>
      <w:r>
        <w:rPr>
          <w:rFonts w:hint="default" w:cs="Segoe UI Historic" w:asciiTheme="majorAscii" w:hAnsiTheme="majorAscii"/>
          <w:sz w:val="36"/>
          <w:szCs w:val="36"/>
          <w:lang w:val="en-IN" w:eastAsia="zh-CN"/>
        </w:rPr>
        <w:t>HPS to FPGA FIFO with feedback via SRAM scratchpad.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649470" cy="2169795"/>
            <wp:effectExtent l="128270" t="90170" r="327660" b="3308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90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169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Theme="majorAscii" w:hAnsiTheme="majorAscii"/>
          <w:sz w:val="32"/>
          <w:szCs w:val="32"/>
          <w:lang w:val="en-IN"/>
        </w:rPr>
      </w:pPr>
      <w:r>
        <w:rPr>
          <w:rFonts w:hint="default" w:asciiTheme="majorAscii" w:hAnsiTheme="majorAscii"/>
          <w:sz w:val="32"/>
          <w:szCs w:val="32"/>
          <w:lang w:val="en-IN"/>
        </w:rPr>
        <w:t>Full FIFO communication: HPS-to-FPGA and FPGA-to-HPS.</w:t>
      </w:r>
    </w:p>
    <w:p>
      <w:pPr>
        <w:numPr>
          <w:numId w:val="0"/>
        </w:numPr>
        <w:ind w:leftChars="0"/>
        <w:jc w:val="left"/>
        <w:rPr>
          <w:rFonts w:hint="default" w:asciiTheme="majorAscii" w:hAnsiTheme="majorAscii"/>
          <w:sz w:val="32"/>
          <w:szCs w:val="32"/>
          <w:lang w:val="en-IN"/>
        </w:rPr>
      </w:pPr>
      <w:r>
        <w:drawing>
          <wp:inline distT="0" distB="0" distL="114300" distR="114300">
            <wp:extent cx="5382260" cy="3867785"/>
            <wp:effectExtent l="0" t="0" r="8890" b="1841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86778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prst="convex"/>
                    </a:sp3d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Theme="majorAscii" w:hAnsiTheme="majorAscii"/>
          <w:sz w:val="32"/>
          <w:szCs w:val="32"/>
          <w:lang w:val="en-I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0" w:line="360" w:lineRule="auto"/>
        <w:jc w:val="left"/>
        <w:textAlignment w:val="auto"/>
        <w:rPr>
          <w:rFonts w:hint="default"/>
          <w:sz w:val="48"/>
          <w:szCs w:val="48"/>
          <w:lang w:val="en-IN" w:eastAsia="zh-CN"/>
        </w:rPr>
      </w:pPr>
      <w:r>
        <w:rPr>
          <w:rFonts w:hint="default"/>
          <w:sz w:val="48"/>
          <w:szCs w:val="48"/>
          <w:lang w:val="en-IN" w:eastAsia="zh-CN"/>
        </w:rPr>
        <w:t>APPLICATIONS :</w:t>
      </w:r>
    </w:p>
    <w:p>
      <w:pPr>
        <w:rPr>
          <w:rFonts w:hint="default"/>
          <w:lang w:val="en-IN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40"/>
          <w:szCs w:val="40"/>
          <w:lang w:val="en-IN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IN" w:eastAsia="zh-CN"/>
        </w:rPr>
        <w:t>Crossing clock domains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40"/>
          <w:szCs w:val="40"/>
          <w:lang w:val="en-IN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IN" w:eastAsia="zh-CN"/>
        </w:rPr>
        <w:t>Buffering data before sending it off chip (e.g. To SRAM)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40"/>
          <w:szCs w:val="40"/>
          <w:lang w:val="en-IN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IN" w:eastAsia="zh-CN"/>
        </w:rPr>
        <w:t>Buffering data for software to look at some later time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40"/>
          <w:szCs w:val="40"/>
          <w:lang w:val="en-IN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IN" w:eastAsia="zh-CN"/>
        </w:rPr>
        <w:t>Storing data for later processing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0"/>
          <w:szCs w:val="40"/>
          <w:lang w:val="en-IN" w:eastAsia="zh-CN"/>
        </w:rPr>
      </w:pPr>
    </w:p>
    <w:p>
      <w:pPr>
        <w:numPr>
          <w:numId w:val="0"/>
        </w:numPr>
        <w:jc w:val="left"/>
        <w:rPr>
          <w:rFonts w:hint="default"/>
          <w:lang w:val="en-IN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646" w:right="2086" w:bottom="1440" w:left="146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-1136650</wp:posOffset>
          </wp:positionH>
          <wp:positionV relativeFrom="paragraph">
            <wp:posOffset>-547370</wp:posOffset>
          </wp:positionV>
          <wp:extent cx="7550150" cy="10680700"/>
          <wp:effectExtent l="0" t="0" r="12700" b="6350"/>
          <wp:wrapNone/>
          <wp:docPr id="4" name="稻壳网-阿源设计-高清可打印" descr="F:\稻壳-阿源设计\X信纸 红包 书签 邀请函\2019-04-26-信纸-国风\IMAGE\4.jp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稻壳网-阿源设计-高清可打印" descr="F:\稻壳-阿源设计\X信纸 红包 书签 邀请函\2019-04-26-信纸-国风\IMAGE\4.jpg4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15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32231"/>
    <w:multiLevelType w:val="singleLevel"/>
    <w:tmpl w:val="5F2322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2FD9422"/>
    <w:multiLevelType w:val="singleLevel"/>
    <w:tmpl w:val="62FD942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B5DBB"/>
    <w:rsid w:val="0179029D"/>
    <w:rsid w:val="02D16B66"/>
    <w:rsid w:val="033F3ABB"/>
    <w:rsid w:val="04066A30"/>
    <w:rsid w:val="05A4195A"/>
    <w:rsid w:val="07DA4C57"/>
    <w:rsid w:val="095F7435"/>
    <w:rsid w:val="0D79617C"/>
    <w:rsid w:val="0DB56EBC"/>
    <w:rsid w:val="0E10314B"/>
    <w:rsid w:val="0F3D6051"/>
    <w:rsid w:val="0FAF36FA"/>
    <w:rsid w:val="0FDB469A"/>
    <w:rsid w:val="1030558D"/>
    <w:rsid w:val="10F66DB8"/>
    <w:rsid w:val="11616A0B"/>
    <w:rsid w:val="121A06C5"/>
    <w:rsid w:val="134C5884"/>
    <w:rsid w:val="13810250"/>
    <w:rsid w:val="163F2789"/>
    <w:rsid w:val="18C25D7B"/>
    <w:rsid w:val="1AC967C2"/>
    <w:rsid w:val="1C20429E"/>
    <w:rsid w:val="1E7E57C5"/>
    <w:rsid w:val="1E8D6C2A"/>
    <w:rsid w:val="1F2F490A"/>
    <w:rsid w:val="1F6B0AB9"/>
    <w:rsid w:val="2139021C"/>
    <w:rsid w:val="241A0F13"/>
    <w:rsid w:val="257A25E6"/>
    <w:rsid w:val="2735507D"/>
    <w:rsid w:val="28C34D1E"/>
    <w:rsid w:val="2A0C366D"/>
    <w:rsid w:val="2A525332"/>
    <w:rsid w:val="2C686ED0"/>
    <w:rsid w:val="305506CB"/>
    <w:rsid w:val="30792933"/>
    <w:rsid w:val="30C12770"/>
    <w:rsid w:val="354C6854"/>
    <w:rsid w:val="368137D3"/>
    <w:rsid w:val="379C0E51"/>
    <w:rsid w:val="39500E0F"/>
    <w:rsid w:val="39BE6D95"/>
    <w:rsid w:val="3B047653"/>
    <w:rsid w:val="3F2D6572"/>
    <w:rsid w:val="3F5D0DE7"/>
    <w:rsid w:val="41403F4B"/>
    <w:rsid w:val="419C25A5"/>
    <w:rsid w:val="42453C58"/>
    <w:rsid w:val="4432703F"/>
    <w:rsid w:val="45951635"/>
    <w:rsid w:val="45DD7D83"/>
    <w:rsid w:val="46120CE5"/>
    <w:rsid w:val="48385F38"/>
    <w:rsid w:val="4C3E3518"/>
    <w:rsid w:val="4DF2321C"/>
    <w:rsid w:val="4E702536"/>
    <w:rsid w:val="4F8D0C14"/>
    <w:rsid w:val="506F46F1"/>
    <w:rsid w:val="51AD1D93"/>
    <w:rsid w:val="51B46D99"/>
    <w:rsid w:val="528F15BD"/>
    <w:rsid w:val="53653815"/>
    <w:rsid w:val="53E846D1"/>
    <w:rsid w:val="57CC4006"/>
    <w:rsid w:val="58F940C4"/>
    <w:rsid w:val="5A113058"/>
    <w:rsid w:val="5AA246E4"/>
    <w:rsid w:val="5BCF3A9D"/>
    <w:rsid w:val="5C42258C"/>
    <w:rsid w:val="5C425653"/>
    <w:rsid w:val="5D396A70"/>
    <w:rsid w:val="5E823FC0"/>
    <w:rsid w:val="5FFD5E67"/>
    <w:rsid w:val="5FFF44A0"/>
    <w:rsid w:val="63F91A12"/>
    <w:rsid w:val="654B7ABC"/>
    <w:rsid w:val="662B72CB"/>
    <w:rsid w:val="668E299C"/>
    <w:rsid w:val="67112220"/>
    <w:rsid w:val="67EF5B7D"/>
    <w:rsid w:val="68455EFC"/>
    <w:rsid w:val="6BF358D5"/>
    <w:rsid w:val="6E49037F"/>
    <w:rsid w:val="6F9B0642"/>
    <w:rsid w:val="6FBD25F9"/>
    <w:rsid w:val="70A37275"/>
    <w:rsid w:val="716B5DBB"/>
    <w:rsid w:val="71F45B2A"/>
    <w:rsid w:val="724172CE"/>
    <w:rsid w:val="729C2828"/>
    <w:rsid w:val="73453F8E"/>
    <w:rsid w:val="74600CA1"/>
    <w:rsid w:val="75004917"/>
    <w:rsid w:val="766D719A"/>
    <w:rsid w:val="767D3CD1"/>
    <w:rsid w:val="77425F62"/>
    <w:rsid w:val="77717910"/>
    <w:rsid w:val="779626F3"/>
    <w:rsid w:val="782118C3"/>
    <w:rsid w:val="785F0ED5"/>
    <w:rsid w:val="78CE6604"/>
    <w:rsid w:val="79415B2C"/>
    <w:rsid w:val="7A4009E8"/>
    <w:rsid w:val="7AEC6BC6"/>
    <w:rsid w:val="7BA6175B"/>
    <w:rsid w:val="7BAB4B3B"/>
    <w:rsid w:val="7CEF3756"/>
    <w:rsid w:val="7F45296F"/>
    <w:rsid w:val="7F554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PRA%20INDANE\AppData\Roaming\kingsoft\office6\templates\download\d5827742\Free%20Simple%20Design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Free Simple Design Letter.docx</Template>
  <Manager>阿源设计</Manager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阿源设计</cp:category>
  <dcterms:created xsi:type="dcterms:W3CDTF">2022-07-01T06:49:00Z</dcterms:created>
  <dc:creator>sweet vartika</dc:creator>
  <dc:description>稻壳网搜索“阿源设计”获取更多、更好的信纸模板。谢谢您的支持。么么哒。</dc:description>
  <cp:keywords>阿源设计</cp:keywords>
  <cp:lastModifiedBy>WPS_1634925733</cp:lastModifiedBy>
  <dcterms:modified xsi:type="dcterms:W3CDTF">2022-07-01T07:14:56Z</dcterms:modified>
  <dc:subject>阿源设计</dc:subject>
  <dc:title>阿源设计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917A2A9DBD694C9BA9D151008C1953AF</vt:lpwstr>
  </property>
</Properties>
</file>